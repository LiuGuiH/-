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C2E" w:rsidRDefault="00855C2E">
      <w:pPr>
        <w:spacing w:line="307" w:lineRule="exact"/>
        <w:rPr>
          <w:lang w:eastAsia="zh-CN"/>
        </w:rPr>
      </w:pPr>
    </w:p>
    <w:p w:rsidR="00855C2E" w:rsidRDefault="00855C2E">
      <w:pPr>
        <w:sectPr w:rsidR="00855C2E">
          <w:pgSz w:w="16838" w:h="11906"/>
          <w:pgMar w:top="0" w:right="0" w:bottom="0" w:left="0" w:header="0" w:footer="0" w:gutter="0"/>
          <w:cols w:space="720"/>
        </w:sectPr>
      </w:pPr>
    </w:p>
    <w:p w:rsidR="00855C2E" w:rsidRDefault="00855C2E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855C2E" w:rsidRDefault="00855C2E">
      <w:pPr>
        <w:rPr>
          <w:lang w:eastAsia="zh-CN"/>
        </w:rPr>
        <w:sectPr w:rsidR="00855C2E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855C2E" w:rsidRDefault="00855C2E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</w:t>
      </w:r>
      <w:r w:rsidRPr="004279E7"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r w:rsidRPr="004279E7"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Spring Boot</w:t>
      </w:r>
      <w:r w:rsidRPr="004279E7"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的轻灵音乐网站设计与实现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指导教师：</w:t>
      </w:r>
      <w:r w:rsidRPr="004279E7">
        <w:rPr>
          <w:rFonts w:ascii="宋体" w:hAnsi="宋体" w:cs="宋体" w:hint="eastAsia"/>
          <w:b/>
          <w:color w:val="000000"/>
          <w:spacing w:val="4"/>
          <w:sz w:val="21"/>
          <w:szCs w:val="21"/>
          <w:u w:val="single" w:color="000000"/>
          <w:lang w:eastAsia="zh-CN"/>
        </w:rPr>
        <w:t>严建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黄文轩</w:t>
      </w:r>
      <w:r>
        <w:rPr>
          <w:rFonts w:ascii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宋体" w:hAnsi="宋体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2016211001000232</w:t>
      </w:r>
      <w:r>
        <w:rPr>
          <w:rFonts w:ascii="Times New Roman" w:hAnsi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评阅成绩：</w:t>
      </w:r>
    </w:p>
    <w:p w:rsidR="00855C2E" w:rsidRDefault="00855C2E">
      <w:pPr>
        <w:rPr>
          <w:lang w:eastAsia="zh-CN"/>
        </w:rPr>
        <w:sectPr w:rsidR="00855C2E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855C2E" w:rsidRPr="009A2062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855C2E" w:rsidRPr="009A2062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spacing w:line="98" w:lineRule="exact"/>
            </w:pPr>
          </w:p>
          <w:p w:rsidR="00855C2E" w:rsidRPr="009A2062" w:rsidRDefault="00855C2E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855C2E" w:rsidRPr="009A2062" w:rsidRDefault="00855C2E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463F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相关日期、专业、班级，传习班学生遵循统一。</w:t>
            </w:r>
          </w:p>
          <w:p w:rsidR="00855C2E" w:rsidRPr="009A463F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任务书应明确列出毕设系统要完成的任务；</w:t>
            </w:r>
          </w:p>
          <w:p w:rsidR="00855C2E" w:rsidRPr="009A463F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摘要中背景阐述偏多，需进一步提炼；重点是采用什么技术，解决了什么问题，完成了哪些功能，有什么亮点</w:t>
            </w:r>
          </w:p>
          <w:p w:rsidR="00855C2E" w:rsidRPr="009A463F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从目录看，详细设计仅</w:t>
            </w:r>
            <w:r w:rsidRPr="009A463F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5</w:t>
            </w: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页，内容偏少；</w:t>
            </w:r>
          </w:p>
          <w:p w:rsidR="00855C2E" w:rsidRPr="009A463F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正文页眉页脚未见；</w:t>
            </w:r>
          </w:p>
          <w:p w:rsidR="00855C2E" w:rsidRPr="009A463F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图</w:t>
            </w:r>
            <w:r w:rsidRPr="009A463F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2-4</w:t>
            </w: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、</w:t>
            </w:r>
            <w:r w:rsidRPr="009A463F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2-5</w:t>
            </w: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等效果布局；</w:t>
            </w:r>
          </w:p>
          <w:p w:rsidR="00855C2E" w:rsidRPr="009A463F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代码有颜色，打印效果不好。</w:t>
            </w:r>
          </w:p>
          <w:p w:rsidR="00855C2E" w:rsidRPr="00376EBB" w:rsidRDefault="00855C2E" w:rsidP="00376EBB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 w:rsidRPr="009A463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总结与展望偏少！设计工作总结，是对毕设工作的总结，不要写自己的心得体会，列出你做了几方面。</w:t>
            </w:r>
          </w:p>
        </w:tc>
      </w:tr>
      <w:tr w:rsidR="00855C2E" w:rsidRPr="009A2062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spacing w:line="200" w:lineRule="exact"/>
              <w:rPr>
                <w:lang w:eastAsia="zh-CN"/>
              </w:rPr>
            </w:pPr>
          </w:p>
          <w:p w:rsidR="00855C2E" w:rsidRPr="009A2062" w:rsidRDefault="00855C2E">
            <w:pPr>
              <w:spacing w:line="200" w:lineRule="exact"/>
              <w:rPr>
                <w:lang w:eastAsia="zh-CN"/>
              </w:rPr>
            </w:pPr>
          </w:p>
          <w:p w:rsidR="00855C2E" w:rsidRPr="009A2062" w:rsidRDefault="00855C2E">
            <w:pPr>
              <w:spacing w:line="255" w:lineRule="exact"/>
              <w:rPr>
                <w:lang w:eastAsia="zh-CN"/>
              </w:rPr>
            </w:pPr>
          </w:p>
          <w:p w:rsidR="00855C2E" w:rsidRPr="009A2062" w:rsidRDefault="00855C2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855C2E" w:rsidRPr="009A2062" w:rsidRDefault="00855C2E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spacing w:line="200" w:lineRule="exact"/>
              <w:rPr>
                <w:lang w:eastAsia="zh-CN"/>
              </w:rPr>
            </w:pPr>
          </w:p>
          <w:p w:rsidR="00855C2E" w:rsidRPr="009A2062" w:rsidRDefault="00855C2E">
            <w:pPr>
              <w:spacing w:line="289" w:lineRule="exact"/>
              <w:rPr>
                <w:lang w:eastAsia="zh-CN"/>
              </w:rPr>
            </w:pPr>
          </w:p>
          <w:p w:rsidR="00855C2E" w:rsidRPr="009A2062" w:rsidRDefault="00855C2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55C2E" w:rsidRPr="009A2062" w:rsidRDefault="00855C2E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855C2E" w:rsidRPr="009A2062" w:rsidRDefault="00855C2E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spacing w:line="200" w:lineRule="exact"/>
              <w:rPr>
                <w:lang w:eastAsia="zh-CN"/>
              </w:rPr>
            </w:pPr>
          </w:p>
          <w:p w:rsidR="00855C2E" w:rsidRPr="009A2062" w:rsidRDefault="00855C2E">
            <w:pPr>
              <w:spacing w:line="200" w:lineRule="exact"/>
              <w:rPr>
                <w:lang w:eastAsia="zh-CN"/>
              </w:rPr>
            </w:pPr>
          </w:p>
          <w:p w:rsidR="00855C2E" w:rsidRPr="009A2062" w:rsidRDefault="00855C2E">
            <w:pPr>
              <w:spacing w:line="200" w:lineRule="exact"/>
              <w:rPr>
                <w:lang w:eastAsia="zh-CN"/>
              </w:rPr>
            </w:pPr>
          </w:p>
          <w:p w:rsidR="00855C2E" w:rsidRPr="009A2062" w:rsidRDefault="00855C2E">
            <w:pPr>
              <w:spacing w:line="228" w:lineRule="exact"/>
              <w:rPr>
                <w:lang w:eastAsia="zh-CN"/>
              </w:rPr>
            </w:pPr>
          </w:p>
          <w:p w:rsidR="00855C2E" w:rsidRPr="009A2062" w:rsidRDefault="00855C2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855C2E" w:rsidRPr="009A2062" w:rsidRDefault="00855C2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855C2E" w:rsidRPr="009A2062" w:rsidRDefault="00855C2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spacing w:line="200" w:lineRule="exact"/>
              <w:rPr>
                <w:lang w:eastAsia="zh-CN"/>
              </w:rPr>
            </w:pPr>
          </w:p>
          <w:p w:rsidR="00855C2E" w:rsidRPr="009A2062" w:rsidRDefault="00855C2E">
            <w:pPr>
              <w:spacing w:line="206" w:lineRule="exact"/>
              <w:rPr>
                <w:lang w:eastAsia="zh-CN"/>
              </w:rPr>
            </w:pPr>
          </w:p>
          <w:p w:rsidR="00855C2E" w:rsidRPr="009A2062" w:rsidRDefault="00855C2E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spacing w:line="81" w:lineRule="exact"/>
              <w:rPr>
                <w:lang w:eastAsia="zh-CN"/>
              </w:rPr>
            </w:pPr>
          </w:p>
          <w:p w:rsidR="00855C2E" w:rsidRPr="009A2062" w:rsidRDefault="00855C2E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855C2E" w:rsidRPr="009A2062" w:rsidRDefault="00855C2E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55C2E" w:rsidRPr="009A2062" w:rsidRDefault="00855C2E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855C2E" w:rsidRPr="009A2062" w:rsidRDefault="00855C2E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855C2E" w:rsidRPr="009A2062" w:rsidRDefault="00855C2E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rPr>
                <w:lang w:eastAsia="zh-CN"/>
              </w:rPr>
            </w:pPr>
          </w:p>
        </w:tc>
      </w:tr>
      <w:tr w:rsidR="00855C2E" w:rsidRPr="009A2062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55C2E" w:rsidRPr="009A2062" w:rsidRDefault="00855C2E">
            <w:pPr>
              <w:spacing w:line="92" w:lineRule="exact"/>
              <w:rPr>
                <w:lang w:eastAsia="zh-CN"/>
              </w:rPr>
            </w:pPr>
          </w:p>
          <w:p w:rsidR="00855C2E" w:rsidRPr="009A2062" w:rsidRDefault="00855C2E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cs="宋体" w:hint="eastAsia"/>
                <w:color w:val="000000"/>
                <w:lang w:eastAsia="zh-CN"/>
              </w:rPr>
              <w:t>②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855C2E" w:rsidRDefault="00855C2E">
      <w:pPr>
        <w:rPr>
          <w:lang w:eastAsia="zh-CN"/>
        </w:rPr>
        <w:sectPr w:rsidR="00855C2E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855C2E" w:rsidRDefault="00855C2E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855C2E" w:rsidSect="00BA234E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5017091"/>
    <w:multiLevelType w:val="hybridMultilevel"/>
    <w:tmpl w:val="85F466AC"/>
    <w:lvl w:ilvl="0" w:tplc="F4BA4B1A">
      <w:start w:val="1"/>
      <w:numFmt w:val="decimal"/>
      <w:lvlText w:val="(%1)"/>
      <w:lvlJc w:val="left"/>
      <w:pPr>
        <w:tabs>
          <w:tab w:val="num" w:pos="1920"/>
        </w:tabs>
        <w:ind w:left="1920" w:hanging="14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781A4DDE"/>
    <w:multiLevelType w:val="hybridMultilevel"/>
    <w:tmpl w:val="E42ACDF0"/>
    <w:lvl w:ilvl="0" w:tplc="1922A57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06336F"/>
    <w:rsid w:val="001356C4"/>
    <w:rsid w:val="001505B8"/>
    <w:rsid w:val="001B55FC"/>
    <w:rsid w:val="001E53EC"/>
    <w:rsid w:val="002E6E6C"/>
    <w:rsid w:val="00376EBB"/>
    <w:rsid w:val="003C04E1"/>
    <w:rsid w:val="00407B59"/>
    <w:rsid w:val="004279E7"/>
    <w:rsid w:val="006938F1"/>
    <w:rsid w:val="00694F9F"/>
    <w:rsid w:val="008002F3"/>
    <w:rsid w:val="00855C2E"/>
    <w:rsid w:val="009A2062"/>
    <w:rsid w:val="009A463F"/>
    <w:rsid w:val="00A3666F"/>
    <w:rsid w:val="00B519F8"/>
    <w:rsid w:val="00B942C9"/>
    <w:rsid w:val="00BA234E"/>
    <w:rsid w:val="00D8008A"/>
    <w:rsid w:val="2B7F08E8"/>
    <w:rsid w:val="2F4C5C64"/>
    <w:rsid w:val="5F9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4E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A23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234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A23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234E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A2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A234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BA23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218</Words>
  <Characters>1247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5</cp:revision>
  <dcterms:created xsi:type="dcterms:W3CDTF">2020-05-01T12:35:00Z</dcterms:created>
  <dcterms:modified xsi:type="dcterms:W3CDTF">2020-05-02T12:29:00Z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