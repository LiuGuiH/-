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F9" w:rsidRDefault="003C30F9">
      <w:pPr>
        <w:spacing w:line="307" w:lineRule="exact"/>
      </w:pPr>
    </w:p>
    <w:p w:rsidR="003C30F9" w:rsidRDefault="003C30F9">
      <w:pPr>
        <w:sectPr w:rsidR="003C30F9">
          <w:pgSz w:w="16838" w:h="11906"/>
          <w:pgMar w:top="0" w:right="0" w:bottom="0" w:left="0" w:header="0" w:footer="0" w:gutter="0"/>
          <w:cols w:space="720"/>
        </w:sectPr>
      </w:pPr>
    </w:p>
    <w:p w:rsidR="003C30F9" w:rsidRDefault="003C30F9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3C30F9" w:rsidRDefault="003C30F9">
      <w:pPr>
        <w:rPr>
          <w:lang w:eastAsia="zh-CN"/>
        </w:rPr>
        <w:sectPr w:rsidR="003C30F9">
          <w:type w:val="continuous"/>
          <w:pgSz w:w="16838" w:h="11906"/>
          <w:pgMar w:top="0" w:right="0" w:bottom="0" w:left="0" w:header="0" w:footer="0" w:gutter="0"/>
          <w:cols w:space="720"/>
        </w:sectPr>
      </w:pPr>
      <w:bookmarkStart w:id="0" w:name="_GoBack"/>
      <w:bookmarkEnd w:id="0"/>
    </w:p>
    <w:p w:rsidR="003C30F9" w:rsidRDefault="003C30F9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u w:val="single"/>
          <w:lang w:eastAsia="zh-CN"/>
        </w:rPr>
        <w:t>SpringBoot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的码上视频学习网站的设计与实现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熊贤贺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周文皓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/>
          <w:b/>
          <w:color w:val="000000"/>
          <w:spacing w:val="4"/>
          <w:sz w:val="21"/>
          <w:szCs w:val="21"/>
          <w:u w:val="single"/>
          <w:lang w:eastAsia="zh-CN"/>
        </w:rPr>
        <w:t>2016211001001324</w:t>
      </w:r>
      <w:r>
        <w:rPr>
          <w:rFonts w:ascii="Times New Roman" w:hAnsi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3C30F9" w:rsidRDefault="003C30F9">
      <w:pPr>
        <w:rPr>
          <w:lang w:eastAsia="zh-CN"/>
        </w:rPr>
        <w:sectPr w:rsidR="003C30F9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3C30F9" w:rsidRPr="00622109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3C30F9" w:rsidRPr="00622109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spacing w:line="98" w:lineRule="exact"/>
            </w:pPr>
          </w:p>
          <w:p w:rsidR="003C30F9" w:rsidRPr="00622109" w:rsidRDefault="003C30F9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3C30F9" w:rsidRPr="00622109" w:rsidRDefault="003C30F9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相关日期、专业、班级，传习班学生遵循统一。</w:t>
            </w:r>
          </w:p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任务书太简单！应明确列出毕设系统要完成的任务；</w:t>
            </w:r>
          </w:p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参考文献书写不规范</w:t>
            </w:r>
          </w:p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开题报告太简单！</w:t>
            </w:r>
          </w:p>
          <w:p w:rsidR="003C30F9" w:rsidRPr="002D5744" w:rsidRDefault="003C30F9" w:rsidP="00900A68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评阅书未套最新模板；</w:t>
            </w:r>
          </w:p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摘要中背景阐述偏多，需进一步提炼，未体现关键相关技术。重点是采用什么技术，解决了什么问题，完成了哪些功能，有什么亮点；</w:t>
            </w:r>
          </w:p>
          <w:p w:rsidR="003C30F9" w:rsidRDefault="003C30F9" w:rsidP="00900A68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从目录看，详细设计仅</w:t>
            </w:r>
            <w:r w:rsidRPr="002D5744">
              <w:rPr>
                <w:rFonts w:ascii="黑体" w:eastAsia="黑体" w:hAnsi="黑体"/>
                <w:color w:val="0000FF"/>
                <w:lang w:eastAsia="zh-CN"/>
              </w:rPr>
              <w:t>3</w:t>
            </w: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页，太少；</w:t>
            </w:r>
          </w:p>
          <w:p w:rsidR="003C30F9" w:rsidRPr="002D5744" w:rsidRDefault="003C30F9" w:rsidP="00900A68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>
              <w:rPr>
                <w:rFonts w:ascii="黑体" w:eastAsia="黑体" w:hAnsi="黑体" w:hint="eastAsia"/>
                <w:color w:val="0000FF"/>
                <w:lang w:eastAsia="zh-CN"/>
              </w:rPr>
              <w:t>正文字数偏少，是否满足</w:t>
            </w:r>
            <w:r>
              <w:rPr>
                <w:rFonts w:ascii="黑体" w:eastAsia="黑体" w:hAnsi="黑体"/>
                <w:color w:val="0000FF"/>
                <w:lang w:eastAsia="zh-CN"/>
              </w:rPr>
              <w:t>15000</w:t>
            </w:r>
            <w:r>
              <w:rPr>
                <w:rFonts w:ascii="黑体" w:eastAsia="黑体" w:hAnsi="黑体" w:hint="eastAsia"/>
                <w:color w:val="0000FF"/>
                <w:lang w:eastAsia="zh-CN"/>
              </w:rPr>
              <w:t>？</w:t>
            </w:r>
          </w:p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正文页眉页脚未见；</w:t>
            </w:r>
          </w:p>
          <w:p w:rsidR="003C30F9" w:rsidRPr="002D5744" w:rsidRDefault="003C30F9" w:rsidP="00836E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核心代码就只有注册，不合适。</w:t>
            </w:r>
          </w:p>
          <w:p w:rsidR="003C30F9" w:rsidRPr="002D5744" w:rsidRDefault="003C30F9" w:rsidP="00900A68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总结与展望偏少！设计工作总结，是对毕设工作的总结，不要写自己的心得体会，列出你做了几方面。</w:t>
            </w:r>
          </w:p>
          <w:p w:rsidR="003C30F9" w:rsidRPr="00836E3E" w:rsidRDefault="003C30F9" w:rsidP="00900A68">
            <w:pPr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 w:rsidRPr="002D5744">
              <w:rPr>
                <w:rFonts w:ascii="黑体" w:eastAsia="黑体" w:hAnsi="黑体" w:hint="eastAsia"/>
                <w:color w:val="0000FF"/>
                <w:lang w:eastAsia="zh-CN"/>
              </w:rPr>
              <w:t>软件说明书太简单。</w:t>
            </w:r>
          </w:p>
        </w:tc>
      </w:tr>
      <w:tr w:rsidR="003C30F9" w:rsidRPr="00622109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55" w:lineRule="exact"/>
              <w:rPr>
                <w:lang w:eastAsia="zh-CN"/>
              </w:rPr>
            </w:pPr>
          </w:p>
          <w:p w:rsidR="003C30F9" w:rsidRPr="00622109" w:rsidRDefault="003C30F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3C30F9" w:rsidRPr="00622109" w:rsidRDefault="003C30F9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89" w:lineRule="exact"/>
              <w:rPr>
                <w:lang w:eastAsia="zh-CN"/>
              </w:rPr>
            </w:pPr>
          </w:p>
          <w:p w:rsidR="003C30F9" w:rsidRPr="00622109" w:rsidRDefault="003C30F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3C30F9" w:rsidRPr="00622109" w:rsidRDefault="003C30F9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3C30F9" w:rsidRPr="00622109" w:rsidRDefault="003C30F9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28" w:lineRule="exact"/>
              <w:rPr>
                <w:lang w:eastAsia="zh-CN"/>
              </w:rPr>
            </w:pPr>
          </w:p>
          <w:p w:rsidR="003C30F9" w:rsidRPr="00622109" w:rsidRDefault="003C30F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3C30F9" w:rsidRPr="00622109" w:rsidRDefault="003C30F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3C30F9" w:rsidRPr="00622109" w:rsidRDefault="003C30F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spacing w:line="200" w:lineRule="exact"/>
              <w:rPr>
                <w:lang w:eastAsia="zh-CN"/>
              </w:rPr>
            </w:pPr>
          </w:p>
          <w:p w:rsidR="003C30F9" w:rsidRPr="00622109" w:rsidRDefault="003C30F9">
            <w:pPr>
              <w:spacing w:line="206" w:lineRule="exact"/>
              <w:rPr>
                <w:lang w:eastAsia="zh-CN"/>
              </w:rPr>
            </w:pPr>
          </w:p>
          <w:p w:rsidR="003C30F9" w:rsidRPr="00622109" w:rsidRDefault="003C30F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spacing w:line="81" w:lineRule="exact"/>
              <w:rPr>
                <w:lang w:eastAsia="zh-CN"/>
              </w:rPr>
            </w:pPr>
          </w:p>
          <w:p w:rsidR="003C30F9" w:rsidRPr="00622109" w:rsidRDefault="003C30F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3C30F9" w:rsidRPr="00622109" w:rsidRDefault="003C30F9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3C30F9" w:rsidRPr="00622109" w:rsidRDefault="003C30F9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3C30F9" w:rsidRPr="00622109" w:rsidRDefault="003C30F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3C30F9" w:rsidRPr="00622109" w:rsidRDefault="003C30F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622109" w:rsidRDefault="003C30F9">
            <w:pPr>
              <w:rPr>
                <w:lang w:eastAsia="zh-CN"/>
              </w:rPr>
            </w:pPr>
          </w:p>
        </w:tc>
      </w:tr>
      <w:tr w:rsidR="003C30F9" w:rsidRPr="00622109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C30F9" w:rsidRPr="00C449A5" w:rsidRDefault="003C30F9">
            <w:pPr>
              <w:spacing w:line="92" w:lineRule="exact"/>
              <w:rPr>
                <w:lang w:eastAsia="zh-CN"/>
              </w:rPr>
            </w:pPr>
          </w:p>
          <w:p w:rsidR="003C30F9" w:rsidRPr="00622109" w:rsidRDefault="003C30F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cs="宋体" w:hint="eastAsia"/>
                <w:color w:val="000000"/>
                <w:lang w:eastAsia="zh-CN"/>
              </w:rPr>
              <w:t>②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 w:rsidRPr="00993C8A">
              <w:rPr>
                <w:rFonts w:ascii="宋体" w:hAnsi="宋体" w:cs="宋体" w:hint="eastAsia"/>
                <w:color w:val="0000FF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3C30F9" w:rsidRDefault="003C30F9">
      <w:pPr>
        <w:rPr>
          <w:lang w:eastAsia="zh-CN"/>
        </w:rPr>
        <w:sectPr w:rsidR="003C30F9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3C30F9" w:rsidRDefault="003C30F9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3C30F9" w:rsidSect="00C270CB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F9B6C25"/>
    <w:multiLevelType w:val="hybridMultilevel"/>
    <w:tmpl w:val="14821E56"/>
    <w:lvl w:ilvl="0" w:tplc="1922A57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0872C6"/>
    <w:rsid w:val="001356C4"/>
    <w:rsid w:val="001505B8"/>
    <w:rsid w:val="001770A8"/>
    <w:rsid w:val="001977D8"/>
    <w:rsid w:val="001B55FC"/>
    <w:rsid w:val="001E53EC"/>
    <w:rsid w:val="002D5744"/>
    <w:rsid w:val="002E6E6C"/>
    <w:rsid w:val="003369F2"/>
    <w:rsid w:val="003C04E1"/>
    <w:rsid w:val="003C30F9"/>
    <w:rsid w:val="00407679"/>
    <w:rsid w:val="00451800"/>
    <w:rsid w:val="0047185F"/>
    <w:rsid w:val="004A3B04"/>
    <w:rsid w:val="00552744"/>
    <w:rsid w:val="00622109"/>
    <w:rsid w:val="008279E1"/>
    <w:rsid w:val="00836E3E"/>
    <w:rsid w:val="008C35D8"/>
    <w:rsid w:val="00900A68"/>
    <w:rsid w:val="00982549"/>
    <w:rsid w:val="00993C8A"/>
    <w:rsid w:val="009D493C"/>
    <w:rsid w:val="009F04D7"/>
    <w:rsid w:val="00A3666F"/>
    <w:rsid w:val="00B519F8"/>
    <w:rsid w:val="00B942C9"/>
    <w:rsid w:val="00C270CB"/>
    <w:rsid w:val="00C449A5"/>
    <w:rsid w:val="00C54572"/>
    <w:rsid w:val="00C94F42"/>
    <w:rsid w:val="00CD2F3C"/>
    <w:rsid w:val="00D35A5B"/>
    <w:rsid w:val="00E02315"/>
    <w:rsid w:val="00E0544D"/>
    <w:rsid w:val="00E4798E"/>
    <w:rsid w:val="00E6227B"/>
    <w:rsid w:val="00F11802"/>
    <w:rsid w:val="00F349D4"/>
    <w:rsid w:val="2B7F08E8"/>
    <w:rsid w:val="2F4C5C64"/>
    <w:rsid w:val="5F9D097F"/>
    <w:rsid w:val="7CD3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B"/>
    <w:rPr>
      <w:rFonts w:ascii="Cambria" w:hAnsi="Cambria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270C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70C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270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270CB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C2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270CB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270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1</Pages>
  <Words>227</Words>
  <Characters>1297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14</cp:revision>
  <dcterms:created xsi:type="dcterms:W3CDTF">2020-05-01T05:13:00Z</dcterms:created>
  <dcterms:modified xsi:type="dcterms:W3CDTF">2020-05-02T12:54:00Z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