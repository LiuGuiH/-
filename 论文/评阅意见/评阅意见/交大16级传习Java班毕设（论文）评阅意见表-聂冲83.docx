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61" w:rsidRDefault="009E6461">
      <w:pPr>
        <w:spacing w:line="307" w:lineRule="exact"/>
      </w:pPr>
    </w:p>
    <w:p w:rsidR="009E6461" w:rsidRDefault="009E6461">
      <w:pPr>
        <w:sectPr w:rsidR="009E6461">
          <w:pgSz w:w="16838" w:h="11906"/>
          <w:pgMar w:top="0" w:right="0" w:bottom="0" w:left="0" w:header="0" w:footer="0" w:gutter="0"/>
          <w:cols w:space="720"/>
        </w:sectPr>
      </w:pPr>
    </w:p>
    <w:p w:rsidR="009E6461" w:rsidRDefault="009E6461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cs="宋体" w:hint="eastAsia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级传习</w:t>
      </w:r>
      <w:r>
        <w:rPr>
          <w:rFonts w:ascii="宋体" w:hAnsi="宋体" w:cs="宋体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9E6461" w:rsidRDefault="009E6461">
      <w:pPr>
        <w:rPr>
          <w:lang w:eastAsia="zh-CN"/>
        </w:rPr>
        <w:sectPr w:rsidR="009E6461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9E6461" w:rsidRDefault="009E6461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题目：基于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SSM+JSP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游戏物品交易商城的设计与实现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 w:color="000000"/>
          <w:lang w:eastAsia="zh-CN"/>
        </w:rPr>
        <w:t>李文奇</w:t>
      </w:r>
      <w:r>
        <w:rPr>
          <w:rFonts w:ascii="宋体" w:hAnsi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>聂冲</w:t>
      </w:r>
      <w:r>
        <w:rPr>
          <w:rFonts w:ascii="宋体" w:hAnsi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Times New Roman" w:hAnsi="Times New Roman"/>
          <w:b/>
          <w:color w:val="000000"/>
          <w:spacing w:val="2"/>
          <w:sz w:val="21"/>
          <w:szCs w:val="21"/>
          <w:u w:val="single" w:color="000000"/>
          <w:lang w:eastAsia="zh-CN"/>
        </w:rPr>
        <w:t xml:space="preserve">2016211001001430 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评阅成绩：</w:t>
      </w:r>
    </w:p>
    <w:p w:rsidR="009E6461" w:rsidRDefault="009E6461">
      <w:pPr>
        <w:rPr>
          <w:lang w:eastAsia="zh-CN"/>
        </w:rPr>
        <w:sectPr w:rsidR="009E6461">
          <w:type w:val="continuous"/>
          <w:pgSz w:w="16838" w:h="11906"/>
          <w:pgMar w:top="0" w:right="0" w:bottom="0" w:left="0" w:header="0" w:footer="0" w:gutter="0"/>
          <w:cols w:space="720"/>
        </w:sectPr>
      </w:pPr>
      <w:bookmarkStart w:id="0" w:name="_GoBack"/>
      <w:bookmarkEnd w:id="0"/>
    </w:p>
    <w:tbl>
      <w:tblPr>
        <w:tblW w:w="15494" w:type="dxa"/>
        <w:tblInd w:w="674" w:type="dxa"/>
        <w:tblLayout w:type="fixed"/>
        <w:tblCellMar>
          <w:left w:w="0" w:type="dxa"/>
          <w:right w:w="0" w:type="dxa"/>
        </w:tblCellMar>
        <w:tblLook w:val="00A0"/>
      </w:tblPr>
      <w:tblGrid>
        <w:gridCol w:w="804"/>
        <w:gridCol w:w="9296"/>
        <w:gridCol w:w="5394"/>
      </w:tblGrid>
      <w:tr w:rsidR="009E6461" w:rsidRPr="00A10064" w:rsidTr="00AE6973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cs="宋体" w:hint="eastAsia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E6973" w:rsidRDefault="009E6461">
            <w:pPr>
              <w:autoSpaceDE w:val="0"/>
              <w:autoSpaceDN w:val="0"/>
              <w:spacing w:before="4"/>
              <w:ind w:left="2020"/>
              <w:rPr>
                <w:rFonts w:ascii="宋体" w:cs="宋体"/>
                <w:b/>
                <w:color w:val="FF0000"/>
              </w:rPr>
            </w:pPr>
            <w:r>
              <w:rPr>
                <w:rFonts w:ascii="宋体" w:cs="宋体" w:hint="eastAsia"/>
                <w:b/>
                <w:color w:val="FF0000"/>
                <w:lang w:eastAsia="zh-CN"/>
              </w:rPr>
              <w:t>存在</w:t>
            </w:r>
            <w:r w:rsidRPr="00AE6973">
              <w:rPr>
                <w:rFonts w:ascii="宋体" w:cs="宋体" w:hint="eastAsia"/>
                <w:b/>
                <w:color w:val="FF0000"/>
              </w:rPr>
              <w:t>问题</w:t>
            </w:r>
          </w:p>
        </w:tc>
      </w:tr>
      <w:tr w:rsidR="009E6461" w:rsidRPr="00A10064" w:rsidTr="00AE6973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spacing w:line="98" w:lineRule="exact"/>
            </w:pPr>
          </w:p>
          <w:p w:rsidR="009E6461" w:rsidRPr="00A10064" w:rsidRDefault="009E6461">
            <w:pPr>
              <w:ind w:left="340"/>
            </w:pPr>
            <w:r>
              <w:rPr>
                <w:rFonts w:ascii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9E6461" w:rsidRPr="00A10064" w:rsidRDefault="009E6461"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E6461" w:rsidRPr="00A10064" w:rsidRDefault="009E6461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cs="宋体" w:hint="eastAsia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9E6461" w:rsidRPr="00A10064" w:rsidRDefault="009E6461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6" w:space="0" w:color="000000"/>
            </w:tcBorders>
          </w:tcPr>
          <w:p w:rsidR="009E6461" w:rsidRPr="000E009F" w:rsidRDefault="009E6461" w:rsidP="00AE6973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相关日期、专业、班级，传习班学生遵循统一。</w:t>
            </w:r>
          </w:p>
          <w:p w:rsidR="009E6461" w:rsidRPr="000E009F" w:rsidRDefault="009E6461" w:rsidP="00AE6973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任务书太简单！应明确列出毕设系统要完成的任务；</w:t>
            </w:r>
          </w:p>
          <w:p w:rsidR="009E6461" w:rsidRPr="000E009F" w:rsidRDefault="009E6461" w:rsidP="00AE6973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开题报告太简单！</w:t>
            </w:r>
          </w:p>
          <w:p w:rsidR="009E6461" w:rsidRPr="000E009F" w:rsidRDefault="009E6461" w:rsidP="00735CD6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摘要中背景阐述偏多，需进一步提炼、避免文字口头化，重点是采用什么技术，解决了什么问题，完成了哪些功能，有什么亮点</w:t>
            </w:r>
          </w:p>
          <w:p w:rsidR="009E6461" w:rsidRPr="000E009F" w:rsidRDefault="009E6461" w:rsidP="00AE6973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目录中附录页码有问题；</w:t>
            </w:r>
          </w:p>
          <w:p w:rsidR="009E6461" w:rsidRPr="000E009F" w:rsidRDefault="009E6461" w:rsidP="00AE6973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正文页眉页脚未见；</w:t>
            </w:r>
          </w:p>
          <w:p w:rsidR="009E6461" w:rsidRPr="000E009F" w:rsidRDefault="009E6461" w:rsidP="00735CD6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部分图表标号不统一，如</w:t>
            </w:r>
            <w:r w:rsidRPr="000E009F">
              <w:rPr>
                <w:rFonts w:ascii="黑体" w:eastAsia="黑体" w:hAnsi="黑体"/>
                <w:color w:val="0000FF"/>
                <w:lang w:eastAsia="zh-CN"/>
              </w:rPr>
              <w:t>5-2-1.</w:t>
            </w: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建议按章编号；</w:t>
            </w:r>
          </w:p>
          <w:p w:rsidR="009E6461" w:rsidRPr="000E009F" w:rsidRDefault="009E6461" w:rsidP="00AE6973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代码有颜色，且带痕迹，打印效果不好。</w:t>
            </w:r>
          </w:p>
          <w:p w:rsidR="009E6461" w:rsidRPr="000E009F" w:rsidRDefault="009E6461" w:rsidP="00AE6973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新的一章，应另起一页；</w:t>
            </w:r>
          </w:p>
          <w:p w:rsidR="009E6461" w:rsidRPr="00735CD6" w:rsidRDefault="009E6461" w:rsidP="003F64B7">
            <w:pPr>
              <w:numPr>
                <w:ilvl w:val="0"/>
                <w:numId w:val="2"/>
              </w:numPr>
              <w:spacing w:line="360" w:lineRule="auto"/>
              <w:rPr>
                <w:lang w:eastAsia="zh-CN"/>
              </w:rPr>
            </w:pPr>
            <w:r w:rsidRPr="000E009F">
              <w:rPr>
                <w:rFonts w:ascii="黑体" w:eastAsia="黑体" w:hAnsi="黑体" w:hint="eastAsia"/>
                <w:color w:val="0000FF"/>
                <w:lang w:eastAsia="zh-CN"/>
              </w:rPr>
              <w:t>总结与展望偏少！设计工作总结，是对毕设工作的总结，不要写自己的心得体会，列出你做了几方面。</w:t>
            </w:r>
          </w:p>
        </w:tc>
      </w:tr>
      <w:tr w:rsidR="009E6461" w:rsidRPr="00A10064" w:rsidTr="00AE6973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spacing w:line="200" w:lineRule="exact"/>
              <w:rPr>
                <w:lang w:eastAsia="zh-CN"/>
              </w:rPr>
            </w:pPr>
          </w:p>
          <w:p w:rsidR="009E6461" w:rsidRPr="00A10064" w:rsidRDefault="009E6461">
            <w:pPr>
              <w:spacing w:line="200" w:lineRule="exact"/>
              <w:rPr>
                <w:lang w:eastAsia="zh-CN"/>
              </w:rPr>
            </w:pPr>
          </w:p>
          <w:p w:rsidR="009E6461" w:rsidRPr="00A10064" w:rsidRDefault="009E6461">
            <w:pPr>
              <w:spacing w:line="255" w:lineRule="exact"/>
              <w:rPr>
                <w:lang w:eastAsia="zh-CN"/>
              </w:rPr>
            </w:pPr>
          </w:p>
          <w:p w:rsidR="009E6461" w:rsidRPr="00A10064" w:rsidRDefault="009E6461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E6461" w:rsidRPr="00A10064" w:rsidRDefault="009E6461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cs="宋体" w:hint="eastAsia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AE6973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9E6461" w:rsidRPr="00A10064" w:rsidRDefault="009E6461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9E6461" w:rsidRPr="00A10064" w:rsidRDefault="009E6461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AE6973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9E6461" w:rsidRPr="00A10064" w:rsidRDefault="009E6461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9E6461" w:rsidRPr="00A10064" w:rsidRDefault="009E6461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AE6973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spacing w:line="200" w:lineRule="exact"/>
              <w:rPr>
                <w:lang w:eastAsia="zh-CN"/>
              </w:rPr>
            </w:pPr>
          </w:p>
          <w:p w:rsidR="009E6461" w:rsidRPr="00A10064" w:rsidRDefault="009E6461">
            <w:pPr>
              <w:spacing w:line="289" w:lineRule="exact"/>
              <w:rPr>
                <w:lang w:eastAsia="zh-CN"/>
              </w:rPr>
            </w:pPr>
          </w:p>
          <w:p w:rsidR="009E6461" w:rsidRPr="00A10064" w:rsidRDefault="009E6461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E6461" w:rsidRPr="00A10064" w:rsidRDefault="009E6461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AE6973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cs="宋体" w:hint="eastAsia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9E6461" w:rsidRPr="00A10064" w:rsidRDefault="009E6461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AE6973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spacing w:line="200" w:lineRule="exact"/>
              <w:rPr>
                <w:lang w:eastAsia="zh-CN"/>
              </w:rPr>
            </w:pPr>
          </w:p>
          <w:p w:rsidR="009E6461" w:rsidRPr="00A10064" w:rsidRDefault="009E6461">
            <w:pPr>
              <w:spacing w:line="200" w:lineRule="exact"/>
              <w:rPr>
                <w:lang w:eastAsia="zh-CN"/>
              </w:rPr>
            </w:pPr>
          </w:p>
          <w:p w:rsidR="009E6461" w:rsidRPr="00A10064" w:rsidRDefault="009E6461">
            <w:pPr>
              <w:spacing w:line="200" w:lineRule="exact"/>
              <w:rPr>
                <w:lang w:eastAsia="zh-CN"/>
              </w:rPr>
            </w:pPr>
          </w:p>
          <w:p w:rsidR="009E6461" w:rsidRPr="00A10064" w:rsidRDefault="009E6461">
            <w:pPr>
              <w:spacing w:line="228" w:lineRule="exact"/>
              <w:rPr>
                <w:lang w:eastAsia="zh-CN"/>
              </w:rPr>
            </w:pPr>
          </w:p>
          <w:p w:rsidR="009E6461" w:rsidRPr="00A10064" w:rsidRDefault="009E6461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E6461" w:rsidRPr="00A10064" w:rsidRDefault="009E6461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9E6461" w:rsidRPr="00A10064" w:rsidRDefault="009E6461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9E6461" w:rsidRPr="00A10064" w:rsidRDefault="009E6461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AE6973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dotted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9E6461" w:rsidRPr="00A10064" w:rsidRDefault="009E6461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AE6973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AE6973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spacing w:line="200" w:lineRule="exact"/>
              <w:rPr>
                <w:lang w:eastAsia="zh-CN"/>
              </w:rPr>
            </w:pPr>
          </w:p>
          <w:p w:rsidR="009E6461" w:rsidRPr="00A10064" w:rsidRDefault="009E6461">
            <w:pPr>
              <w:spacing w:line="206" w:lineRule="exact"/>
              <w:rPr>
                <w:lang w:eastAsia="zh-CN"/>
              </w:rPr>
            </w:pPr>
          </w:p>
          <w:p w:rsidR="009E6461" w:rsidRPr="00A10064" w:rsidRDefault="009E6461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spacing w:line="81" w:lineRule="exact"/>
              <w:rPr>
                <w:lang w:eastAsia="zh-CN"/>
              </w:rPr>
            </w:pPr>
          </w:p>
          <w:p w:rsidR="009E6461" w:rsidRPr="00A10064" w:rsidRDefault="009E6461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9E6461" w:rsidRPr="00A10064" w:rsidRDefault="009E6461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英文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</w:t>
            </w:r>
            <w:r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实词</w:t>
            </w:r>
            <w:r>
              <w:rPr>
                <w:rFonts w:asci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E35CEA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9E6461" w:rsidRPr="00A10064" w:rsidRDefault="009E6461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9E6461" w:rsidRPr="00A10064" w:rsidRDefault="009E6461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9E6461" w:rsidRPr="00A10064" w:rsidRDefault="009E6461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hAnsi="宋体" w:cs="宋体" w:hint="eastAsia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/>
            <w:tcBorders>
              <w:left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</w:p>
        </w:tc>
      </w:tr>
      <w:tr w:rsidR="009E6461" w:rsidRPr="00A10064" w:rsidTr="00E35CEA">
        <w:trPr>
          <w:trHeight w:hRule="exact" w:val="48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E6461" w:rsidRPr="00A10064" w:rsidRDefault="009E6461">
            <w:pPr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①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 </w:t>
            </w:r>
            <w:r w:rsidRPr="00E35CEA">
              <w:rPr>
                <w:rFonts w:ascii="宋体" w:cs="宋体" w:hint="eastAsia"/>
                <w:color w:val="0000FF"/>
                <w:lang w:eastAsia="zh-CN"/>
              </w:rPr>
              <w:t>②</w:t>
            </w:r>
            <w:r w:rsidRPr="00E35CEA">
              <w:rPr>
                <w:rFonts w:ascii="宋体" w:hAnsi="宋体" w:cs="宋体" w:hint="eastAsia"/>
                <w:color w:val="0000FF"/>
                <w:lang w:eastAsia="zh-CN"/>
              </w:rPr>
              <w:t>修改并重新打印，改后答辩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③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重做，不能答辩</w:t>
            </w:r>
            <w:r>
              <w:rPr>
                <w:rFonts w:ascii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9E6461" w:rsidRPr="00E35CEA" w:rsidRDefault="009E6461">
      <w:pPr>
        <w:rPr>
          <w:lang w:eastAsia="zh-CN"/>
        </w:rPr>
        <w:sectPr w:rsidR="009E6461" w:rsidRPr="00E35CEA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9E6461" w:rsidRDefault="009E6461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cs="宋体" w:hint="eastAsia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cs="宋体" w:hint="eastAsia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。</w:t>
      </w:r>
    </w:p>
    <w:sectPr w:rsidR="009E6461" w:rsidSect="00616AE3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F9B6C25"/>
    <w:multiLevelType w:val="hybridMultilevel"/>
    <w:tmpl w:val="14821E56"/>
    <w:lvl w:ilvl="0" w:tplc="1922A57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500"/>
    <w:rsid w:val="00040500"/>
    <w:rsid w:val="000E009F"/>
    <w:rsid w:val="001356C4"/>
    <w:rsid w:val="001505B8"/>
    <w:rsid w:val="001B55FC"/>
    <w:rsid w:val="001E53EC"/>
    <w:rsid w:val="001F1063"/>
    <w:rsid w:val="002A70AE"/>
    <w:rsid w:val="002E6E6C"/>
    <w:rsid w:val="0036520A"/>
    <w:rsid w:val="003C04E1"/>
    <w:rsid w:val="003F64B7"/>
    <w:rsid w:val="004A30BE"/>
    <w:rsid w:val="005E5D7A"/>
    <w:rsid w:val="00616AE3"/>
    <w:rsid w:val="00735CD6"/>
    <w:rsid w:val="008708C2"/>
    <w:rsid w:val="009E6461"/>
    <w:rsid w:val="00A10064"/>
    <w:rsid w:val="00A3666F"/>
    <w:rsid w:val="00A42F40"/>
    <w:rsid w:val="00A932FF"/>
    <w:rsid w:val="00AE6973"/>
    <w:rsid w:val="00B14C33"/>
    <w:rsid w:val="00B519F8"/>
    <w:rsid w:val="00B942C9"/>
    <w:rsid w:val="00BB6FE1"/>
    <w:rsid w:val="00CE4FDA"/>
    <w:rsid w:val="00DA1737"/>
    <w:rsid w:val="00DD2C2C"/>
    <w:rsid w:val="00E35CEA"/>
    <w:rsid w:val="00E8410A"/>
    <w:rsid w:val="00F11247"/>
    <w:rsid w:val="1A0162F3"/>
    <w:rsid w:val="2B7F08E8"/>
    <w:rsid w:val="2F4C5C64"/>
    <w:rsid w:val="341F0DCC"/>
    <w:rsid w:val="4D6B30AE"/>
    <w:rsid w:val="520A52CE"/>
    <w:rsid w:val="521D0510"/>
    <w:rsid w:val="5F9D097F"/>
    <w:rsid w:val="79C26740"/>
    <w:rsid w:val="7AD60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E3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16A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6AE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16A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16AE3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61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16AE3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616A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3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42</TotalTime>
  <Pages>1</Pages>
  <Words>223</Words>
  <Characters>1273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向华萍</dc:creator>
  <cp:keywords/>
  <dc:description/>
  <cp:lastModifiedBy>lly</cp:lastModifiedBy>
  <cp:revision>11</cp:revision>
  <dcterms:created xsi:type="dcterms:W3CDTF">2020-05-01T05:13:00Z</dcterms:created>
  <dcterms:modified xsi:type="dcterms:W3CDTF">2020-05-02T09:26:00Z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