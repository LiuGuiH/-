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89" w:rsidRDefault="00194689">
      <w:pPr>
        <w:spacing w:line="307" w:lineRule="exact"/>
      </w:pPr>
    </w:p>
    <w:p w:rsidR="00194689" w:rsidRDefault="00194689">
      <w:pPr>
        <w:sectPr w:rsidR="00194689">
          <w:pgSz w:w="16838" w:h="11906"/>
          <w:pgMar w:top="0" w:right="0" w:bottom="0" w:left="0" w:header="0" w:footer="0" w:gutter="0"/>
          <w:cols w:space="720"/>
        </w:sectPr>
      </w:pPr>
    </w:p>
    <w:p w:rsidR="00194689" w:rsidRDefault="00194689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194689" w:rsidRDefault="00194689">
      <w:pPr>
        <w:rPr>
          <w:lang w:eastAsia="zh-CN"/>
        </w:rPr>
        <w:sectPr w:rsidR="00194689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194689" w:rsidRDefault="00194689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Node.js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的论坛系统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指导教师：</w:t>
      </w:r>
      <w:r w:rsidRPr="003C46CE"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尧艳华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u w:val="single" w:color="000000"/>
          <w:lang w:eastAsia="zh-CN"/>
        </w:rPr>
        <w:t>杨锦</w:t>
      </w:r>
      <w:r>
        <w:rPr>
          <w:rFonts w:ascii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hAnsi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2016211001000502</w:t>
      </w:r>
      <w:bookmarkStart w:id="0" w:name="_GoBack"/>
      <w:bookmarkEnd w:id="0"/>
      <w:r>
        <w:rPr>
          <w:rFonts w:ascii="Times New Roman" w:hAnsi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评阅成绩：</w:t>
      </w:r>
    </w:p>
    <w:p w:rsidR="00194689" w:rsidRDefault="00194689">
      <w:pPr>
        <w:rPr>
          <w:lang w:eastAsia="zh-CN"/>
        </w:rPr>
        <w:sectPr w:rsidR="00194689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194689" w:rsidRPr="007F525D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194689" w:rsidRPr="007F525D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spacing w:line="98" w:lineRule="exact"/>
            </w:pPr>
          </w:p>
          <w:p w:rsidR="00194689" w:rsidRPr="007F525D" w:rsidRDefault="00194689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194689" w:rsidRPr="007F525D" w:rsidRDefault="00194689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35CD6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735CD6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相关日期、专业、班级，传习班学生遵循统一。</w:t>
            </w:r>
          </w:p>
          <w:p w:rsidR="00194689" w:rsidRPr="0051234D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51234D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题目添加“设计与实现”</w:t>
            </w:r>
          </w:p>
          <w:p w:rsidR="00194689" w:rsidRPr="0051234D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51234D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任务书应明确列出毕设系统要完成的任务；</w:t>
            </w:r>
          </w:p>
          <w:p w:rsidR="00194689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51234D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开题报告不完整</w:t>
            </w:r>
            <w:r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、方法及预期目标空白</w:t>
            </w:r>
            <w:r w:rsidRPr="0051234D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！</w:t>
            </w:r>
          </w:p>
          <w:p w:rsidR="00194689" w:rsidRPr="0051234D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评阅书未套最新模板</w:t>
            </w:r>
          </w:p>
          <w:p w:rsidR="00194689" w:rsidRPr="00D93409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D93409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摘要中背景阐述偏多，需进一步提炼、避免文字口头化，重点是采用什么技术，解决了什么问题，完成了哪些功能，有什么亮点</w:t>
            </w:r>
          </w:p>
          <w:p w:rsidR="00194689" w:rsidRPr="0047185F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47185F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目录显示有点问题，详细设计</w:t>
            </w:r>
            <w:r w:rsidRPr="0047185F"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  <w:t>5</w:t>
            </w:r>
            <w:r w:rsidRPr="0047185F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页，偏少；</w:t>
            </w:r>
          </w:p>
          <w:p w:rsidR="00194689" w:rsidRPr="0047185F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47185F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正文页眉页脚未见；</w:t>
            </w:r>
          </w:p>
          <w:p w:rsidR="00194689" w:rsidRPr="0047185F" w:rsidRDefault="00194689" w:rsidP="0051234D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47185F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字体格式未统一，如</w:t>
            </w:r>
            <w:r w:rsidRPr="0047185F"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  <w:t>5.2</w:t>
            </w:r>
            <w:r w:rsidRPr="0047185F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部分</w:t>
            </w:r>
          </w:p>
          <w:p w:rsidR="00194689" w:rsidRPr="0024373E" w:rsidRDefault="00194689" w:rsidP="0024373E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黑体"/>
                <w:color w:val="0000FF"/>
                <w:sz w:val="21"/>
                <w:szCs w:val="21"/>
                <w:lang w:eastAsia="zh-CN"/>
              </w:rPr>
            </w:pPr>
            <w:r w:rsidRPr="0024373E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代码有颜色，打印效果不好。可采用截图方式，但不要标注为图！</w:t>
            </w:r>
          </w:p>
          <w:p w:rsidR="00194689" w:rsidRPr="0051234D" w:rsidRDefault="00194689" w:rsidP="0024373E">
            <w:pPr>
              <w:numPr>
                <w:ilvl w:val="0"/>
                <w:numId w:val="2"/>
              </w:numPr>
              <w:spacing w:line="360" w:lineRule="auto"/>
              <w:rPr>
                <w:lang w:eastAsia="zh-CN"/>
              </w:rPr>
            </w:pPr>
            <w:r w:rsidRPr="0024373E">
              <w:rPr>
                <w:rFonts w:ascii="黑体" w:eastAsia="黑体" w:hAnsi="黑体" w:hint="eastAsia"/>
                <w:color w:val="0000FF"/>
                <w:sz w:val="21"/>
                <w:szCs w:val="21"/>
                <w:lang w:eastAsia="zh-CN"/>
              </w:rPr>
              <w:t>设计工作总结，是对毕设工作的总结，不要写自己的心得体会，列出你做了几方面。</w:t>
            </w:r>
          </w:p>
        </w:tc>
      </w:tr>
      <w:tr w:rsidR="00194689" w:rsidRPr="007F525D" w:rsidTr="003C46CE">
        <w:trPr>
          <w:trHeight w:hRule="exact" w:val="60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spacing w:line="200" w:lineRule="exact"/>
              <w:rPr>
                <w:lang w:eastAsia="zh-CN"/>
              </w:rPr>
            </w:pPr>
          </w:p>
          <w:p w:rsidR="00194689" w:rsidRPr="007F525D" w:rsidRDefault="00194689">
            <w:pPr>
              <w:spacing w:line="200" w:lineRule="exact"/>
              <w:rPr>
                <w:lang w:eastAsia="zh-CN"/>
              </w:rPr>
            </w:pPr>
          </w:p>
          <w:p w:rsidR="00194689" w:rsidRPr="007F525D" w:rsidRDefault="00194689">
            <w:pPr>
              <w:spacing w:line="255" w:lineRule="exact"/>
              <w:rPr>
                <w:lang w:eastAsia="zh-CN"/>
              </w:rPr>
            </w:pPr>
          </w:p>
          <w:p w:rsidR="00194689" w:rsidRPr="007F525D" w:rsidRDefault="0019468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194689" w:rsidRPr="007F525D" w:rsidRDefault="00194689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spacing w:line="200" w:lineRule="exact"/>
              <w:rPr>
                <w:lang w:eastAsia="zh-CN"/>
              </w:rPr>
            </w:pPr>
          </w:p>
          <w:p w:rsidR="00194689" w:rsidRPr="007F525D" w:rsidRDefault="00194689">
            <w:pPr>
              <w:spacing w:line="289" w:lineRule="exact"/>
              <w:rPr>
                <w:lang w:eastAsia="zh-CN"/>
              </w:rPr>
            </w:pPr>
          </w:p>
          <w:p w:rsidR="00194689" w:rsidRPr="007F525D" w:rsidRDefault="0019468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94689" w:rsidRPr="007F525D" w:rsidRDefault="00194689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194689" w:rsidRPr="007F525D" w:rsidRDefault="00194689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spacing w:line="200" w:lineRule="exact"/>
              <w:rPr>
                <w:lang w:eastAsia="zh-CN"/>
              </w:rPr>
            </w:pPr>
          </w:p>
          <w:p w:rsidR="00194689" w:rsidRPr="007F525D" w:rsidRDefault="00194689">
            <w:pPr>
              <w:spacing w:line="200" w:lineRule="exact"/>
              <w:rPr>
                <w:lang w:eastAsia="zh-CN"/>
              </w:rPr>
            </w:pPr>
          </w:p>
          <w:p w:rsidR="00194689" w:rsidRPr="007F525D" w:rsidRDefault="00194689">
            <w:pPr>
              <w:spacing w:line="200" w:lineRule="exact"/>
              <w:rPr>
                <w:lang w:eastAsia="zh-CN"/>
              </w:rPr>
            </w:pPr>
          </w:p>
          <w:p w:rsidR="00194689" w:rsidRPr="007F525D" w:rsidRDefault="00194689">
            <w:pPr>
              <w:spacing w:line="228" w:lineRule="exact"/>
              <w:rPr>
                <w:lang w:eastAsia="zh-CN"/>
              </w:rPr>
            </w:pPr>
          </w:p>
          <w:p w:rsidR="00194689" w:rsidRPr="007F525D" w:rsidRDefault="0019468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194689" w:rsidRPr="007F525D" w:rsidRDefault="0019468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194689" w:rsidRPr="007F525D" w:rsidRDefault="0019468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spacing w:line="200" w:lineRule="exact"/>
              <w:rPr>
                <w:lang w:eastAsia="zh-CN"/>
              </w:rPr>
            </w:pPr>
          </w:p>
          <w:p w:rsidR="00194689" w:rsidRPr="007F525D" w:rsidRDefault="00194689">
            <w:pPr>
              <w:spacing w:line="206" w:lineRule="exact"/>
              <w:rPr>
                <w:lang w:eastAsia="zh-CN"/>
              </w:rPr>
            </w:pPr>
          </w:p>
          <w:p w:rsidR="00194689" w:rsidRPr="007F525D" w:rsidRDefault="00194689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spacing w:line="81" w:lineRule="exact"/>
              <w:rPr>
                <w:lang w:eastAsia="zh-CN"/>
              </w:rPr>
            </w:pPr>
          </w:p>
          <w:p w:rsidR="00194689" w:rsidRPr="007F525D" w:rsidRDefault="0019468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194689" w:rsidRPr="007F525D" w:rsidRDefault="00194689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194689" w:rsidRPr="007F525D" w:rsidRDefault="00194689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194689" w:rsidRPr="007F525D" w:rsidRDefault="00194689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194689" w:rsidRPr="007F525D" w:rsidRDefault="00194689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rPr>
                <w:lang w:eastAsia="zh-CN"/>
              </w:rPr>
            </w:pPr>
          </w:p>
        </w:tc>
      </w:tr>
      <w:tr w:rsidR="00194689" w:rsidRPr="007F525D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194689" w:rsidRPr="007F525D" w:rsidRDefault="00194689">
            <w:pPr>
              <w:spacing w:line="92" w:lineRule="exact"/>
              <w:rPr>
                <w:lang w:eastAsia="zh-CN"/>
              </w:rPr>
            </w:pPr>
          </w:p>
          <w:p w:rsidR="00194689" w:rsidRPr="007F525D" w:rsidRDefault="00194689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 w:rsidRPr="00C07B5C">
              <w:rPr>
                <w:rFonts w:ascii="宋体" w:hAnsi="宋体" w:cs="宋体"/>
                <w:color w:val="0000FF"/>
                <w:spacing w:val="29"/>
                <w:lang w:eastAsia="zh-CN"/>
              </w:rPr>
              <w:t xml:space="preserve"> </w:t>
            </w:r>
            <w:r w:rsidRPr="00C07B5C">
              <w:rPr>
                <w:rFonts w:ascii="宋体" w:cs="宋体" w:hint="eastAsia"/>
                <w:color w:val="0000FF"/>
                <w:lang w:eastAsia="zh-CN"/>
              </w:rPr>
              <w:t>②</w:t>
            </w:r>
            <w:r w:rsidRPr="00C07B5C">
              <w:rPr>
                <w:rFonts w:ascii="宋体" w:hAnsi="宋体" w:cs="宋体" w:hint="eastAsia"/>
                <w:color w:val="0000FF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194689" w:rsidRDefault="00194689">
      <w:pPr>
        <w:rPr>
          <w:lang w:eastAsia="zh-CN"/>
        </w:rPr>
        <w:sectPr w:rsidR="00194689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194689" w:rsidRDefault="00194689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194689" w:rsidSect="00423C95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F9B6C25"/>
    <w:multiLevelType w:val="hybridMultilevel"/>
    <w:tmpl w:val="14821E56"/>
    <w:lvl w:ilvl="0" w:tplc="1922A57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1356C4"/>
    <w:rsid w:val="001505B8"/>
    <w:rsid w:val="00194689"/>
    <w:rsid w:val="001B55FC"/>
    <w:rsid w:val="001E53EC"/>
    <w:rsid w:val="0024373E"/>
    <w:rsid w:val="002E6E6C"/>
    <w:rsid w:val="00380F50"/>
    <w:rsid w:val="003C04E1"/>
    <w:rsid w:val="003C46CE"/>
    <w:rsid w:val="00423C95"/>
    <w:rsid w:val="0047185F"/>
    <w:rsid w:val="00492FE8"/>
    <w:rsid w:val="004B67AA"/>
    <w:rsid w:val="004B71CD"/>
    <w:rsid w:val="0051234D"/>
    <w:rsid w:val="00620F26"/>
    <w:rsid w:val="00653AED"/>
    <w:rsid w:val="00735CD6"/>
    <w:rsid w:val="007E5A56"/>
    <w:rsid w:val="007F525D"/>
    <w:rsid w:val="009D467D"/>
    <w:rsid w:val="00A3666F"/>
    <w:rsid w:val="00B519F8"/>
    <w:rsid w:val="00B942C9"/>
    <w:rsid w:val="00C07B5C"/>
    <w:rsid w:val="00D72B54"/>
    <w:rsid w:val="00D93409"/>
    <w:rsid w:val="2B7F08E8"/>
    <w:rsid w:val="2F4C5C64"/>
    <w:rsid w:val="5F9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C95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23C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23C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423C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423C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423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423C9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423C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1</Pages>
  <Words>225</Words>
  <Characters>1286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14</cp:revision>
  <dcterms:created xsi:type="dcterms:W3CDTF">2020-05-01T05:13:00Z</dcterms:created>
  <dcterms:modified xsi:type="dcterms:W3CDTF">2020-05-02T09:40:00Z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