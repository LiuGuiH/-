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705" w:rsidRDefault="00673705">
      <w:pPr>
        <w:spacing w:line="307" w:lineRule="exact"/>
      </w:pPr>
    </w:p>
    <w:p w:rsidR="00673705" w:rsidRDefault="00673705">
      <w:pPr>
        <w:sectPr w:rsidR="00673705">
          <w:pgSz w:w="16838" w:h="11906"/>
          <w:pgMar w:top="0" w:right="0" w:bottom="0" w:left="0" w:header="0" w:footer="0" w:gutter="0"/>
          <w:cols w:space="720"/>
        </w:sectPr>
      </w:pPr>
    </w:p>
    <w:p w:rsidR="00673705" w:rsidRDefault="00673705"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cs="宋体" w:hint="eastAsia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级传习</w:t>
      </w:r>
      <w:r>
        <w:rPr>
          <w:rFonts w:ascii="宋体" w:hAnsi="宋体" w:cs="宋体"/>
          <w:b/>
          <w:color w:val="000000"/>
          <w:spacing w:val="-5"/>
          <w:sz w:val="28"/>
          <w:szCs w:val="28"/>
          <w:lang w:eastAsia="zh-CN"/>
        </w:rPr>
        <w:t>Java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673705" w:rsidRDefault="00673705">
      <w:pPr>
        <w:rPr>
          <w:lang w:eastAsia="zh-CN"/>
        </w:rPr>
        <w:sectPr w:rsidR="00673705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673705" w:rsidRDefault="00673705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题目：基于</w:t>
      </w:r>
      <w:r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>ssm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的</w:t>
      </w:r>
      <w:r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>Known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一体化在线教育平台的设计与实现</w:t>
      </w:r>
      <w:r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指导教师：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王超群</w:t>
      </w:r>
      <w:r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蔡泽球</w:t>
      </w:r>
      <w:r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学号：</w:t>
      </w:r>
      <w:r>
        <w:rPr>
          <w:rFonts w:ascii="宋体" w:hAnsi="宋体" w:cs="宋体"/>
          <w:b/>
          <w:color w:val="000000"/>
          <w:spacing w:val="4"/>
          <w:sz w:val="21"/>
          <w:szCs w:val="21"/>
          <w:u w:val="single"/>
          <w:lang w:eastAsia="zh-CN"/>
        </w:rPr>
        <w:t>2016211001000611</w:t>
      </w:r>
      <w:r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 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评阅成绩：</w:t>
      </w:r>
    </w:p>
    <w:p w:rsidR="00673705" w:rsidRDefault="00673705">
      <w:pPr>
        <w:rPr>
          <w:lang w:eastAsia="zh-CN"/>
        </w:rPr>
        <w:sectPr w:rsidR="00673705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0A0"/>
      </w:tblPr>
      <w:tblGrid>
        <w:gridCol w:w="804"/>
        <w:gridCol w:w="9296"/>
        <w:gridCol w:w="5394"/>
      </w:tblGrid>
      <w:tr w:rsidR="00673705" w:rsidRPr="00382E03">
        <w:trPr>
          <w:trHeight w:hRule="exact" w:val="418"/>
        </w:trPr>
        <w:tc>
          <w:tcPr>
            <w:tcW w:w="10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3705" w:rsidRPr="00382E03" w:rsidRDefault="00673705"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cs="宋体" w:hint="eastAsia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</w:rPr>
              <w:t>项目</w:t>
            </w:r>
          </w:p>
        </w:tc>
        <w:tc>
          <w:tcPr>
            <w:tcW w:w="53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cs="宋体" w:hint="eastAsia"/>
                <w:b/>
                <w:color w:val="000000"/>
              </w:rPr>
              <w:t>存</w:t>
            </w:r>
            <w:r>
              <w:rPr>
                <w:rFonts w:ascii="宋体" w:hAnsi="宋体" w:cs="宋体"/>
                <w:b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在</w:t>
            </w:r>
            <w:r>
              <w:rPr>
                <w:rFonts w:ascii="宋体" w:hAnsi="宋体" w:cs="宋体"/>
                <w:b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问</w:t>
            </w:r>
            <w:r>
              <w:rPr>
                <w:rFonts w:ascii="宋体" w:hAnsi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题</w:t>
            </w:r>
          </w:p>
        </w:tc>
      </w:tr>
      <w:tr w:rsidR="00673705" w:rsidRPr="00382E03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spacing w:line="98" w:lineRule="exact"/>
            </w:pPr>
          </w:p>
          <w:p w:rsidR="00673705" w:rsidRPr="00382E03" w:rsidRDefault="00673705">
            <w:pPr>
              <w:ind w:left="340"/>
            </w:pPr>
            <w:r>
              <w:rPr>
                <w:rFonts w:ascii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673705" w:rsidRPr="00382E03" w:rsidRDefault="00673705"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673705" w:rsidRPr="00382E03" w:rsidRDefault="00673705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673705" w:rsidRPr="00382E03" w:rsidRDefault="00673705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cs="宋体" w:hint="eastAsia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673705" w:rsidRPr="00382E03" w:rsidRDefault="00673705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cs="宋体" w:hint="eastAsia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A37930" w:rsidRDefault="00673705" w:rsidP="0011047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bookmarkStart w:id="0" w:name="_GoBack"/>
            <w:bookmarkEnd w:id="0"/>
            <w:r w:rsidRPr="00A37930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相关日期、专业、班级，传习班学生遵循统一。</w:t>
            </w:r>
          </w:p>
          <w:p w:rsidR="00673705" w:rsidRPr="0011047F" w:rsidRDefault="00673705" w:rsidP="0011047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11047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任务书应明确列出毕设系统要完成的任务；</w:t>
            </w:r>
          </w:p>
          <w:p w:rsidR="00673705" w:rsidRDefault="00673705" w:rsidP="0011047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11047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开题报告内容偏少！</w:t>
            </w:r>
          </w:p>
          <w:p w:rsidR="00673705" w:rsidRPr="0011047F" w:rsidRDefault="00673705" w:rsidP="0011047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评阅书需采用最新模板；</w:t>
            </w:r>
          </w:p>
          <w:p w:rsidR="00673705" w:rsidRDefault="00673705" w:rsidP="0011047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11047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摘要中背景阐述偏多，需进一步提炼，重点是采用什么技术，解决了什么问题，完成了哪些功能，有什么亮点；</w:t>
            </w:r>
          </w:p>
          <w:p w:rsidR="00673705" w:rsidRDefault="00673705" w:rsidP="0011047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目录未更新！</w:t>
            </w:r>
          </w:p>
          <w:p w:rsidR="00673705" w:rsidRPr="0011047F" w:rsidRDefault="00673705" w:rsidP="0011047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11047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正文页眉页脚未见；</w:t>
            </w:r>
          </w:p>
          <w:p w:rsidR="00673705" w:rsidRPr="0011047F" w:rsidRDefault="00673705" w:rsidP="0011047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11047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图</w:t>
            </w:r>
            <w:r w:rsidRPr="0011047F"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  <w:t>3-1</w:t>
            </w:r>
            <w:r w:rsidRPr="0011047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内容加粗不妥，其它类似；</w:t>
            </w:r>
          </w:p>
          <w:p w:rsidR="00673705" w:rsidRPr="0011047F" w:rsidRDefault="00673705" w:rsidP="0011047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11047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图</w:t>
            </w:r>
            <w:r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  <w:t>4</w:t>
            </w:r>
            <w:r w:rsidRPr="0011047F"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  <w:t>-1</w:t>
            </w:r>
            <w:r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不清晰，应确保打印清楚。</w:t>
            </w:r>
          </w:p>
          <w:p w:rsidR="00673705" w:rsidRPr="0011047F" w:rsidRDefault="00673705" w:rsidP="0054272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11047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模块一、二等要具体</w:t>
            </w:r>
            <w:r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；</w:t>
            </w:r>
          </w:p>
          <w:p w:rsidR="00673705" w:rsidRPr="0011047F" w:rsidRDefault="00673705" w:rsidP="0054272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11047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代码有颜色，打印效果不好。可采用截图方式，但不要标注为图！</w:t>
            </w:r>
          </w:p>
          <w:p w:rsidR="00673705" w:rsidRPr="0011047F" w:rsidRDefault="00673705" w:rsidP="0054272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11047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表</w:t>
            </w:r>
            <w:r w:rsidRPr="0011047F"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  <w:t>8-1</w:t>
            </w:r>
            <w:r w:rsidRPr="0011047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排版</w:t>
            </w:r>
            <w:r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有点问题</w:t>
            </w:r>
          </w:p>
          <w:p w:rsidR="00673705" w:rsidRPr="0011047F" w:rsidRDefault="00673705" w:rsidP="0054272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11047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设计工作总结，是对毕设工作的总结，不要写自己的心得体会，列出你做了几方面。</w:t>
            </w:r>
          </w:p>
          <w:p w:rsidR="00673705" w:rsidRPr="0011047F" w:rsidRDefault="00673705" w:rsidP="0054272B">
            <w:pPr>
              <w:pStyle w:val="ListParagraph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附录</w:t>
            </w:r>
            <w:r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  <w:t>E</w:t>
            </w:r>
            <w:r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若无，则删。</w:t>
            </w:r>
          </w:p>
        </w:tc>
      </w:tr>
      <w:tr w:rsidR="00673705" w:rsidRPr="00382E03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spacing w:line="200" w:lineRule="exact"/>
              <w:rPr>
                <w:lang w:eastAsia="zh-CN"/>
              </w:rPr>
            </w:pPr>
          </w:p>
          <w:p w:rsidR="00673705" w:rsidRPr="00382E03" w:rsidRDefault="00673705">
            <w:pPr>
              <w:spacing w:line="200" w:lineRule="exact"/>
              <w:rPr>
                <w:lang w:eastAsia="zh-CN"/>
              </w:rPr>
            </w:pPr>
          </w:p>
          <w:p w:rsidR="00673705" w:rsidRPr="00382E03" w:rsidRDefault="00673705">
            <w:pPr>
              <w:spacing w:line="255" w:lineRule="exact"/>
              <w:rPr>
                <w:lang w:eastAsia="zh-CN"/>
              </w:rPr>
            </w:pPr>
          </w:p>
          <w:p w:rsidR="00673705" w:rsidRPr="00382E03" w:rsidRDefault="00673705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673705" w:rsidRPr="00382E03" w:rsidRDefault="00673705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673705" w:rsidRPr="00382E03" w:rsidRDefault="00673705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cs="宋体" w:hint="eastAsia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rPr>
                <w:lang w:eastAsia="zh-CN"/>
              </w:rPr>
            </w:pPr>
          </w:p>
        </w:tc>
      </w:tr>
      <w:tr w:rsidR="00673705" w:rsidRPr="00382E03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673705" w:rsidRPr="00382E03" w:rsidRDefault="00673705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673705" w:rsidRPr="00382E03" w:rsidRDefault="00673705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673705" w:rsidRPr="00382E03" w:rsidRDefault="00673705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rPr>
                <w:lang w:eastAsia="zh-CN"/>
              </w:rPr>
            </w:pPr>
          </w:p>
        </w:tc>
      </w:tr>
      <w:tr w:rsidR="00673705" w:rsidRPr="00382E03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673705" w:rsidRPr="00382E03" w:rsidRDefault="00673705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673705" w:rsidRPr="00382E03" w:rsidRDefault="00673705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参考文献正文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；</w:t>
            </w:r>
          </w:p>
          <w:p w:rsidR="00673705" w:rsidRPr="00382E03" w:rsidRDefault="00673705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rPr>
                <w:lang w:eastAsia="zh-CN"/>
              </w:rPr>
            </w:pPr>
          </w:p>
        </w:tc>
      </w:tr>
      <w:tr w:rsidR="00673705" w:rsidRPr="00382E03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spacing w:line="200" w:lineRule="exact"/>
              <w:rPr>
                <w:lang w:eastAsia="zh-CN"/>
              </w:rPr>
            </w:pPr>
          </w:p>
          <w:p w:rsidR="00673705" w:rsidRPr="00382E03" w:rsidRDefault="00673705">
            <w:pPr>
              <w:spacing w:line="289" w:lineRule="exact"/>
              <w:rPr>
                <w:lang w:eastAsia="zh-CN"/>
              </w:rPr>
            </w:pPr>
          </w:p>
          <w:p w:rsidR="00673705" w:rsidRPr="00382E03" w:rsidRDefault="00673705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673705" w:rsidRPr="00382E03" w:rsidRDefault="00673705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673705" w:rsidRPr="00382E03" w:rsidRDefault="00673705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rPr>
                <w:lang w:eastAsia="zh-CN"/>
              </w:rPr>
            </w:pPr>
          </w:p>
        </w:tc>
      </w:tr>
      <w:tr w:rsidR="00673705" w:rsidRPr="00382E03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673705" w:rsidRPr="00382E03" w:rsidRDefault="00673705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cs="宋体" w:hint="eastAsia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673705" w:rsidRPr="00382E03" w:rsidRDefault="00673705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摘要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用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rPr>
                <w:lang w:eastAsia="zh-CN"/>
              </w:rPr>
            </w:pPr>
          </w:p>
        </w:tc>
      </w:tr>
      <w:tr w:rsidR="00673705" w:rsidRPr="00382E03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spacing w:line="200" w:lineRule="exact"/>
              <w:rPr>
                <w:lang w:eastAsia="zh-CN"/>
              </w:rPr>
            </w:pPr>
          </w:p>
          <w:p w:rsidR="00673705" w:rsidRPr="00382E03" w:rsidRDefault="00673705">
            <w:pPr>
              <w:spacing w:line="200" w:lineRule="exact"/>
              <w:rPr>
                <w:lang w:eastAsia="zh-CN"/>
              </w:rPr>
            </w:pPr>
          </w:p>
          <w:p w:rsidR="00673705" w:rsidRPr="00382E03" w:rsidRDefault="00673705">
            <w:pPr>
              <w:spacing w:line="200" w:lineRule="exact"/>
              <w:rPr>
                <w:lang w:eastAsia="zh-CN"/>
              </w:rPr>
            </w:pPr>
          </w:p>
          <w:p w:rsidR="00673705" w:rsidRPr="00382E03" w:rsidRDefault="00673705">
            <w:pPr>
              <w:spacing w:line="228" w:lineRule="exact"/>
              <w:rPr>
                <w:lang w:eastAsia="zh-CN"/>
              </w:rPr>
            </w:pPr>
          </w:p>
          <w:p w:rsidR="00673705" w:rsidRPr="00382E03" w:rsidRDefault="00673705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673705" w:rsidRPr="00382E03" w:rsidRDefault="00673705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673705" w:rsidRPr="00382E03" w:rsidRDefault="00673705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673705" w:rsidRPr="00382E03" w:rsidRDefault="00673705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673705" w:rsidRPr="00382E03" w:rsidRDefault="00673705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3.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分析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rPr>
                <w:lang w:eastAsia="zh-CN"/>
              </w:rPr>
            </w:pPr>
          </w:p>
        </w:tc>
      </w:tr>
      <w:tr w:rsidR="00673705" w:rsidRPr="00382E03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dotted" w:sz="2" w:space="0" w:color="000000"/>
              <w:right w:val="single" w:sz="2" w:space="0" w:color="000000"/>
            </w:tcBorders>
          </w:tcPr>
          <w:p w:rsidR="00673705" w:rsidRPr="00382E03" w:rsidRDefault="00673705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673705" w:rsidRPr="00382E03" w:rsidRDefault="00673705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rPr>
                <w:lang w:eastAsia="zh-CN"/>
              </w:rPr>
            </w:pPr>
          </w:p>
        </w:tc>
      </w:tr>
      <w:tr w:rsidR="00673705" w:rsidRPr="00382E03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673705" w:rsidRPr="00382E03" w:rsidRDefault="00673705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hAnsi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hAnsi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），要求标题层次清晰。目录中的标题应与正文中的标题一致。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rPr>
                <w:lang w:eastAsia="zh-CN"/>
              </w:rPr>
            </w:pPr>
          </w:p>
        </w:tc>
      </w:tr>
      <w:tr w:rsidR="00673705" w:rsidRPr="00382E03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spacing w:line="200" w:lineRule="exact"/>
              <w:rPr>
                <w:lang w:eastAsia="zh-CN"/>
              </w:rPr>
            </w:pPr>
          </w:p>
          <w:p w:rsidR="00673705" w:rsidRPr="00382E03" w:rsidRDefault="00673705">
            <w:pPr>
              <w:spacing w:line="206" w:lineRule="exact"/>
              <w:rPr>
                <w:lang w:eastAsia="zh-CN"/>
              </w:rPr>
            </w:pPr>
          </w:p>
          <w:p w:rsidR="00673705" w:rsidRPr="00382E03" w:rsidRDefault="00673705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673705" w:rsidRPr="00382E03" w:rsidRDefault="00673705">
            <w:pPr>
              <w:spacing w:line="81" w:lineRule="exact"/>
              <w:rPr>
                <w:lang w:eastAsia="zh-CN"/>
              </w:rPr>
            </w:pPr>
          </w:p>
          <w:p w:rsidR="00673705" w:rsidRPr="00382E03" w:rsidRDefault="00673705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673705" w:rsidRPr="00382E03" w:rsidRDefault="00673705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英文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字数不低于</w:t>
            </w:r>
            <w:r>
              <w:rPr>
                <w:rFonts w:ascii="宋体" w:hAnsi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实词</w:t>
            </w:r>
            <w:r>
              <w:rPr>
                <w:rFonts w:ascii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rPr>
                <w:lang w:eastAsia="zh-CN"/>
              </w:rPr>
            </w:pPr>
          </w:p>
        </w:tc>
      </w:tr>
      <w:tr w:rsidR="00673705" w:rsidRPr="00382E03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673705" w:rsidRPr="00382E03" w:rsidRDefault="00673705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673705" w:rsidRPr="00382E03" w:rsidRDefault="00673705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字体规范性：标题黑体小三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；</w:t>
            </w:r>
          </w:p>
          <w:p w:rsidR="00673705" w:rsidRPr="00382E03" w:rsidRDefault="00673705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章节标题、换页换行、正文缩进、标点符号、图表规范等</w:t>
            </w:r>
            <w:r>
              <w:rPr>
                <w:rFonts w:ascii="宋体" w:hAnsi="宋体" w:cs="宋体" w:hint="eastAsia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rPr>
                <w:lang w:eastAsia="zh-CN"/>
              </w:rPr>
            </w:pPr>
          </w:p>
        </w:tc>
      </w:tr>
      <w:tr w:rsidR="00673705" w:rsidRPr="00382E03">
        <w:trPr>
          <w:trHeight w:hRule="exact" w:val="494"/>
        </w:trPr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673705" w:rsidRPr="00382E03" w:rsidRDefault="00673705">
            <w:pPr>
              <w:spacing w:line="92" w:lineRule="exact"/>
              <w:rPr>
                <w:lang w:eastAsia="zh-CN"/>
              </w:rPr>
            </w:pPr>
          </w:p>
          <w:p w:rsidR="00673705" w:rsidRPr="00382E03" w:rsidRDefault="00673705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lang w:eastAsia="zh-CN"/>
              </w:rPr>
              <w:t>①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在论文上直接修改，改后答辩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 </w:t>
            </w:r>
            <w:r w:rsidRPr="0086331D">
              <w:rPr>
                <w:rFonts w:ascii="宋体" w:cs="宋体" w:hint="eastAsia"/>
                <w:color w:val="0000FF"/>
                <w:lang w:eastAsia="zh-CN"/>
              </w:rPr>
              <w:t>②</w:t>
            </w:r>
            <w:r w:rsidRPr="0086331D">
              <w:rPr>
                <w:rFonts w:ascii="宋体" w:hAnsi="宋体" w:cs="宋体" w:hint="eastAsia"/>
                <w:color w:val="0000FF"/>
                <w:lang w:eastAsia="zh-CN"/>
              </w:rPr>
              <w:t>修改并重新打印，改后答辩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lang w:eastAsia="zh-CN"/>
              </w:rPr>
              <w:t>③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重做，不能答辩</w:t>
            </w:r>
            <w:r>
              <w:rPr>
                <w:rFonts w:ascii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673705" w:rsidRDefault="00673705">
      <w:pPr>
        <w:rPr>
          <w:lang w:eastAsia="zh-CN"/>
        </w:rPr>
        <w:sectPr w:rsidR="00673705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673705" w:rsidRDefault="00673705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cs="宋体" w:hint="eastAsia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cs="宋体" w:hint="eastAsia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。</w:t>
      </w:r>
    </w:p>
    <w:sectPr w:rsidR="00673705" w:rsidSect="003C692E">
      <w:type w:val="continuous"/>
      <w:pgSz w:w="16838" w:h="11906"/>
      <w:pgMar w:top="0" w:right="0" w:bottom="0" w:left="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EF13849"/>
    <w:multiLevelType w:val="hybridMultilevel"/>
    <w:tmpl w:val="FAFE7660"/>
    <w:lvl w:ilvl="0" w:tplc="1922A57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0500"/>
    <w:rsid w:val="00040500"/>
    <w:rsid w:val="000937B3"/>
    <w:rsid w:val="0011047F"/>
    <w:rsid w:val="001356C4"/>
    <w:rsid w:val="001505B8"/>
    <w:rsid w:val="001B55FC"/>
    <w:rsid w:val="001E53EC"/>
    <w:rsid w:val="002E6E6C"/>
    <w:rsid w:val="002F5680"/>
    <w:rsid w:val="00382E03"/>
    <w:rsid w:val="003C04E1"/>
    <w:rsid w:val="003C692E"/>
    <w:rsid w:val="0054272B"/>
    <w:rsid w:val="00673705"/>
    <w:rsid w:val="0078052A"/>
    <w:rsid w:val="0086331D"/>
    <w:rsid w:val="009F51FE"/>
    <w:rsid w:val="00A3666F"/>
    <w:rsid w:val="00A37930"/>
    <w:rsid w:val="00B519F8"/>
    <w:rsid w:val="00B942C9"/>
    <w:rsid w:val="00CD6A1C"/>
    <w:rsid w:val="05155E33"/>
    <w:rsid w:val="1C793D80"/>
    <w:rsid w:val="2B7F08E8"/>
    <w:rsid w:val="2F4C5C64"/>
    <w:rsid w:val="5F9D0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92E"/>
    <w:rPr>
      <w:rFonts w:ascii="Cambria" w:hAnsi="Cambria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C692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692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3C69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C692E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3C6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C692E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3C69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1</Pages>
  <Words>229</Words>
  <Characters>1308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向华萍</dc:creator>
  <cp:keywords/>
  <dc:description/>
  <cp:lastModifiedBy>lly</cp:lastModifiedBy>
  <cp:revision>8</cp:revision>
  <dcterms:created xsi:type="dcterms:W3CDTF">2020-05-01T05:13:00Z</dcterms:created>
  <dcterms:modified xsi:type="dcterms:W3CDTF">2020-05-02T12:49:00Z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